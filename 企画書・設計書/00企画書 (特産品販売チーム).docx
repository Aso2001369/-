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63A5" w14:textId="77777777" w:rsidR="00F30384" w:rsidRPr="00103556" w:rsidRDefault="00285E8C">
      <w:pPr>
        <w:jc w:val="left"/>
        <w:rPr>
          <w:rFonts w:ascii="ＭＳ ゴシック" w:eastAsia="ＭＳ ゴシック" w:hAnsi="ＭＳ ゴシック"/>
          <w:sz w:val="56"/>
          <w:szCs w:val="56"/>
        </w:rPr>
      </w:pPr>
      <w:r>
        <w:rPr>
          <w:rFonts w:ascii="ＭＳ ゴシック" w:eastAsia="ＭＳ ゴシック" w:hAnsi="ＭＳ ゴシック" w:hint="eastAsia"/>
          <w:noProof/>
          <w:sz w:val="56"/>
          <w:szCs w:val="56"/>
        </w:rPr>
        <mc:AlternateContent>
          <mc:Choice Requires="wps">
            <w:drawing>
              <wp:anchor distT="0" distB="0" distL="114300" distR="114300" simplePos="0" relativeHeight="251656192" behindDoc="0" locked="0" layoutInCell="1" allowOverlap="1" wp14:anchorId="73E6F544" wp14:editId="7E5C211E">
                <wp:simplePos x="0" y="0"/>
                <wp:positionH relativeFrom="column">
                  <wp:posOffset>5327027</wp:posOffset>
                </wp:positionH>
                <wp:positionV relativeFrom="paragraph">
                  <wp:posOffset>3079</wp:posOffset>
                </wp:positionV>
                <wp:extent cx="706755" cy="603238"/>
                <wp:effectExtent l="0" t="0" r="17145" b="2603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60323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CDDCBE5" w14:textId="77777777" w:rsidR="00287BD5" w:rsidRPr="00103556" w:rsidRDefault="00287BD5" w:rsidP="00315360">
                            <w:pPr>
                              <w:jc w:val="center"/>
                              <w:rPr>
                                <w:rFonts w:ascii="ＭＳ ゴシック" w:eastAsia="ＭＳ ゴシック" w:hAnsi="ＭＳ ゴシック"/>
                              </w:rPr>
                            </w:pPr>
                            <w:r w:rsidRPr="00103556">
                              <w:rPr>
                                <w:rFonts w:ascii="ＭＳ ゴシック" w:eastAsia="ＭＳ ゴシック" w:hAnsi="ＭＳ ゴシック" w:hint="eastAsia"/>
                              </w:rPr>
                              <w:t>承認</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6F544" id="Rectangle 5" o:spid="_x0000_s1026" style="position:absolute;margin-left:419.45pt;margin-top:.25pt;width:55.65pt;height: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" fillcolor="white [3201]" strokecolor="black [3200]" strokeweight="2pt">
                <v:textbox inset="5.85pt,.7pt,5.85pt,.7pt">
                  <w:txbxContent>
                    <w:p w14:paraId="1CDDCBE5" w14:textId="77777777" w:rsidR="00287BD5" w:rsidRPr="00103556" w:rsidRDefault="00287BD5" w:rsidP="00315360">
                      <w:pPr>
                        <w:jc w:val="center"/>
                        <w:rPr>
                          <w:rFonts w:ascii="ＭＳ ゴシック" w:eastAsia="ＭＳ ゴシック" w:hAnsi="ＭＳ ゴシック"/>
                        </w:rPr>
                      </w:pPr>
                      <w:r w:rsidRPr="00103556">
                        <w:rPr>
                          <w:rFonts w:ascii="ＭＳ ゴシック" w:eastAsia="ＭＳ ゴシック" w:hAnsi="ＭＳ ゴシック" w:hint="eastAsia"/>
                        </w:rPr>
                        <w:t>承認</w:t>
                      </w:r>
                    </w:p>
                  </w:txbxContent>
                </v:textbox>
              </v:rect>
            </w:pict>
          </mc:Fallback>
        </mc:AlternateContent>
      </w:r>
      <w:r w:rsidR="00532666">
        <w:rPr>
          <w:rFonts w:ascii="ＭＳ ゴシック" w:eastAsia="ＭＳ ゴシック" w:hAnsi="ＭＳ ゴシック" w:hint="eastAsia"/>
          <w:noProof/>
          <w:sz w:val="56"/>
          <w:szCs w:val="56"/>
        </w:rPr>
        <w:t>企業連携</w:t>
      </w:r>
      <w:r w:rsidR="00EB4310">
        <w:rPr>
          <w:rFonts w:ascii="ＭＳ ゴシック" w:eastAsia="ＭＳ ゴシック" w:hAnsi="ＭＳ ゴシック" w:hint="eastAsia"/>
          <w:sz w:val="56"/>
          <w:szCs w:val="56"/>
        </w:rPr>
        <w:t xml:space="preserve"> </w:t>
      </w:r>
      <w:r w:rsidR="00537EBC" w:rsidRPr="00103556">
        <w:rPr>
          <w:rFonts w:ascii="ＭＳ ゴシック" w:eastAsia="ＭＳ ゴシック" w:hAnsi="ＭＳ ゴシック" w:hint="eastAsia"/>
          <w:sz w:val="56"/>
          <w:szCs w:val="56"/>
        </w:rPr>
        <w:t>企画書</w:t>
      </w:r>
    </w:p>
    <w:p w14:paraId="47CE9126" w14:textId="77777777" w:rsidR="00F30384" w:rsidRDefault="00F30384">
      <w:pPr>
        <w:jc w:val="left"/>
      </w:pPr>
    </w:p>
    <w:p w14:paraId="5AA34156" w14:textId="325E79D2" w:rsidR="00F30384" w:rsidRPr="00103556" w:rsidRDefault="00537EBC" w:rsidP="00F6677E">
      <w:pPr>
        <w:ind w:right="-2" w:firstLineChars="3106" w:firstLine="6003"/>
        <w:jc w:val="right"/>
        <w:rPr>
          <w:rFonts w:ascii="ＭＳ ゴシック" w:eastAsia="ＭＳ ゴシック" w:hAnsi="ＭＳ ゴシック"/>
        </w:rPr>
      </w:pPr>
      <w:r w:rsidRPr="00103556">
        <w:rPr>
          <w:rFonts w:ascii="ＭＳ ゴシック" w:eastAsia="ＭＳ ゴシック" w:hAnsi="ＭＳ ゴシック" w:hint="eastAsia"/>
        </w:rPr>
        <w:t>作成日</w:t>
      </w:r>
      <w:r w:rsidR="0066292D">
        <w:rPr>
          <w:rFonts w:ascii="ＭＳ ゴシック" w:eastAsia="ＭＳ ゴシック" w:hAnsi="ＭＳ ゴシック" w:hint="eastAsia"/>
        </w:rPr>
        <w:t>：</w:t>
      </w:r>
      <w:r w:rsidR="00F6677E">
        <w:rPr>
          <w:rFonts w:ascii="ＭＳ ゴシック" w:eastAsia="ＭＳ ゴシック" w:hAnsi="ＭＳ ゴシック" w:hint="eastAsia"/>
        </w:rPr>
        <w:t>令和3</w:t>
      </w:r>
      <w:r w:rsidRPr="00103556">
        <w:rPr>
          <w:rFonts w:ascii="ＭＳ ゴシック" w:eastAsia="ＭＳ ゴシック" w:hAnsi="ＭＳ ゴシック" w:hint="eastAsia"/>
        </w:rPr>
        <w:t>年</w:t>
      </w:r>
      <w:r w:rsidR="00F6677E">
        <w:rPr>
          <w:rFonts w:ascii="ＭＳ ゴシック" w:eastAsia="ＭＳ ゴシック" w:hAnsi="ＭＳ ゴシック" w:hint="eastAsia"/>
        </w:rPr>
        <w:t>9</w:t>
      </w:r>
      <w:r w:rsidR="00874004">
        <w:rPr>
          <w:rFonts w:ascii="ＭＳ ゴシック" w:eastAsia="ＭＳ ゴシック" w:hAnsi="ＭＳ ゴシック" w:hint="eastAsia"/>
        </w:rPr>
        <w:t>月</w:t>
      </w:r>
      <w:r w:rsidR="00B978C2">
        <w:rPr>
          <w:rFonts w:ascii="ＭＳ ゴシック" w:eastAsia="ＭＳ ゴシック" w:hAnsi="ＭＳ ゴシック" w:hint="eastAsia"/>
        </w:rPr>
        <w:t>21</w:t>
      </w:r>
      <w:r w:rsidRPr="00103556">
        <w:rPr>
          <w:rFonts w:ascii="ＭＳ ゴシック" w:eastAsia="ＭＳ ゴシック" w:hAnsi="ＭＳ ゴシック" w:hint="eastAsia"/>
        </w:rPr>
        <w:t>日</w:t>
      </w: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584A1A" w14:paraId="0A319659" w14:textId="77777777" w:rsidTr="00A24471">
        <w:tc>
          <w:tcPr>
            <w:tcW w:w="1526" w:type="dxa"/>
            <w:shd w:val="clear" w:color="auto" w:fill="C0C0C0"/>
            <w:vAlign w:val="center"/>
          </w:tcPr>
          <w:p w14:paraId="440E549D" w14:textId="77777777" w:rsidR="00F30384" w:rsidRPr="00A24471" w:rsidRDefault="00F30384"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チーム名</w:t>
            </w:r>
          </w:p>
        </w:tc>
        <w:tc>
          <w:tcPr>
            <w:tcW w:w="8309" w:type="dxa"/>
          </w:tcPr>
          <w:p w14:paraId="74D0D2BD" w14:textId="0F605403" w:rsidR="001B78D6" w:rsidRPr="00584A1A" w:rsidRDefault="00AE2935" w:rsidP="00584A1A">
            <w:pPr>
              <w:jc w:val="left"/>
              <w:rPr>
                <w:rFonts w:ascii="ＭＳ ゴシック" w:eastAsia="ＭＳ ゴシック" w:hAnsi="ＭＳ ゴシック"/>
                <w:sz w:val="24"/>
              </w:rPr>
            </w:pPr>
            <w:r>
              <w:rPr>
                <w:rFonts w:ascii="ＭＳ ゴシック" w:eastAsia="ＭＳ ゴシック" w:hAnsi="ＭＳ ゴシック" w:hint="eastAsia"/>
                <w:sz w:val="24"/>
              </w:rPr>
              <w:t>特産物販売チーム</w:t>
            </w:r>
          </w:p>
        </w:tc>
      </w:tr>
    </w:tbl>
    <w:p w14:paraId="2B618736" w14:textId="77777777" w:rsidR="00537EBC" w:rsidRDefault="00537EBC"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054884" w:rsidRPr="00584A1A" w14:paraId="6A691905" w14:textId="77777777" w:rsidTr="00A24471">
        <w:tc>
          <w:tcPr>
            <w:tcW w:w="1526" w:type="dxa"/>
            <w:shd w:val="clear" w:color="auto" w:fill="C0C0C0"/>
            <w:vAlign w:val="center"/>
          </w:tcPr>
          <w:p w14:paraId="578CE2E8" w14:textId="77777777" w:rsidR="00054884" w:rsidRPr="00A24471" w:rsidRDefault="00054884" w:rsidP="002F28E8">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学科</w:t>
            </w:r>
            <w:r w:rsidR="00690604" w:rsidRPr="00A24471">
              <w:rPr>
                <w:rFonts w:ascii="ＭＳ ゴシック" w:eastAsia="ＭＳ ゴシック" w:hAnsi="ＭＳ ゴシック" w:hint="eastAsia"/>
                <w:b/>
                <w:sz w:val="22"/>
              </w:rPr>
              <w:t>クラス</w:t>
            </w:r>
          </w:p>
        </w:tc>
        <w:tc>
          <w:tcPr>
            <w:tcW w:w="8309" w:type="dxa"/>
          </w:tcPr>
          <w:p w14:paraId="52E9B246" w14:textId="6AC79CB1" w:rsidR="00054884" w:rsidRPr="00584A1A" w:rsidRDefault="00B978C2" w:rsidP="002F28E8">
            <w:pPr>
              <w:jc w:val="left"/>
              <w:rPr>
                <w:rFonts w:ascii="ＭＳ ゴシック" w:eastAsia="ＭＳ ゴシック" w:hAnsi="ＭＳ ゴシック"/>
                <w:sz w:val="24"/>
              </w:rPr>
            </w:pPr>
            <w:r>
              <w:rPr>
                <w:rFonts w:ascii="ＭＳ ゴシック" w:eastAsia="ＭＳ ゴシック" w:hAnsi="ＭＳ ゴシック" w:hint="eastAsia"/>
                <w:sz w:val="24"/>
              </w:rPr>
              <w:t>情報システム科プログラミング専攻</w:t>
            </w:r>
          </w:p>
        </w:tc>
      </w:tr>
    </w:tbl>
    <w:p w14:paraId="5CF1BCBE" w14:textId="77777777" w:rsidR="00054884" w:rsidRPr="00537EBC" w:rsidRDefault="00054884" w:rsidP="00537EBC">
      <w:pPr>
        <w:spacing w:line="160" w:lineRule="exact"/>
        <w:rPr>
          <w:sz w:val="16"/>
          <w:szCs w:val="16"/>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2077"/>
        <w:gridCol w:w="2077"/>
        <w:gridCol w:w="2077"/>
        <w:gridCol w:w="2078"/>
      </w:tblGrid>
      <w:tr w:rsidR="005F1F00" w:rsidRPr="00584A1A" w14:paraId="1DDAB3B1" w14:textId="77777777" w:rsidTr="00A24471">
        <w:tc>
          <w:tcPr>
            <w:tcW w:w="1526" w:type="dxa"/>
            <w:vMerge w:val="restart"/>
            <w:shd w:val="clear" w:color="auto" w:fill="C0C0C0"/>
            <w:vAlign w:val="center"/>
          </w:tcPr>
          <w:p w14:paraId="40E29C64" w14:textId="77777777" w:rsidR="005F1F00" w:rsidRPr="00A24471" w:rsidRDefault="005F1F00" w:rsidP="00584A1A">
            <w:pPr>
              <w:jc w:val="center"/>
              <w:rPr>
                <w:rFonts w:ascii="ＭＳ ゴシック" w:eastAsia="ＭＳ ゴシック" w:hAnsi="ＭＳ ゴシック"/>
                <w:b/>
                <w:sz w:val="22"/>
              </w:rPr>
            </w:pPr>
            <w:r w:rsidRPr="00A24471">
              <w:rPr>
                <w:rFonts w:ascii="ＭＳ ゴシック" w:eastAsia="ＭＳ ゴシック" w:hAnsi="ＭＳ ゴシック" w:hint="eastAsia"/>
                <w:b/>
                <w:sz w:val="22"/>
              </w:rPr>
              <w:t>メンバ名</w:t>
            </w:r>
          </w:p>
        </w:tc>
        <w:tc>
          <w:tcPr>
            <w:tcW w:w="2077" w:type="dxa"/>
            <w:shd w:val="clear" w:color="auto" w:fill="auto"/>
          </w:tcPr>
          <w:p w14:paraId="50967A39" w14:textId="09FFCD48" w:rsidR="0023096A" w:rsidRPr="00584A1A" w:rsidRDefault="00F6677E"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 xml:space="preserve"> (L)</w:t>
            </w:r>
            <w:r w:rsidR="00B978C2">
              <w:rPr>
                <w:rFonts w:ascii="ＭＳ ゴシック" w:eastAsia="ＭＳ ゴシック" w:hAnsi="ＭＳ ゴシック" w:hint="eastAsia"/>
                <w:sz w:val="16"/>
                <w:szCs w:val="16"/>
              </w:rPr>
              <w:t>大坪　誠安</w:t>
            </w:r>
          </w:p>
        </w:tc>
        <w:tc>
          <w:tcPr>
            <w:tcW w:w="2077" w:type="dxa"/>
            <w:shd w:val="clear" w:color="auto" w:fill="auto"/>
          </w:tcPr>
          <w:p w14:paraId="37DBCB01" w14:textId="09797ADC" w:rsidR="005F1F00" w:rsidRPr="00584A1A" w:rsidRDefault="00B978C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梅野　慎一郎</w:t>
            </w:r>
          </w:p>
        </w:tc>
        <w:tc>
          <w:tcPr>
            <w:tcW w:w="2077" w:type="dxa"/>
            <w:shd w:val="clear" w:color="auto" w:fill="auto"/>
          </w:tcPr>
          <w:p w14:paraId="0607A73B" w14:textId="56FD011E" w:rsidR="005F1F00" w:rsidRPr="00584A1A" w:rsidRDefault="00B978C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成國　弘史</w:t>
            </w:r>
          </w:p>
        </w:tc>
        <w:tc>
          <w:tcPr>
            <w:tcW w:w="2078" w:type="dxa"/>
            <w:shd w:val="clear" w:color="auto" w:fill="auto"/>
          </w:tcPr>
          <w:p w14:paraId="6EA728F2" w14:textId="77777777" w:rsidR="005F1F00" w:rsidRPr="00584A1A" w:rsidRDefault="005F1F00" w:rsidP="001B78D6">
            <w:pPr>
              <w:spacing w:line="400" w:lineRule="exact"/>
              <w:jc w:val="left"/>
              <w:rPr>
                <w:rFonts w:ascii="ＭＳ ゴシック" w:eastAsia="ＭＳ ゴシック" w:hAnsi="ＭＳ ゴシック"/>
                <w:sz w:val="16"/>
                <w:szCs w:val="16"/>
              </w:rPr>
            </w:pPr>
          </w:p>
        </w:tc>
      </w:tr>
      <w:tr w:rsidR="005F1F00" w:rsidRPr="00584A1A" w14:paraId="5B98E7CD" w14:textId="77777777" w:rsidTr="004877AC">
        <w:tc>
          <w:tcPr>
            <w:tcW w:w="1526" w:type="dxa"/>
            <w:vMerge/>
            <w:shd w:val="clear" w:color="auto" w:fill="C0C0C0"/>
          </w:tcPr>
          <w:p w14:paraId="6A2C56CE" w14:textId="77777777" w:rsidR="005F1F00" w:rsidRPr="00584A1A" w:rsidRDefault="005F1F00" w:rsidP="00584A1A">
            <w:pPr>
              <w:jc w:val="left"/>
              <w:rPr>
                <w:rFonts w:ascii="ＭＳ ゴシック" w:eastAsia="ＭＳ ゴシック" w:hAnsi="ＭＳ ゴシック"/>
                <w:sz w:val="24"/>
              </w:rPr>
            </w:pPr>
          </w:p>
        </w:tc>
        <w:tc>
          <w:tcPr>
            <w:tcW w:w="2077" w:type="dxa"/>
            <w:shd w:val="clear" w:color="auto" w:fill="auto"/>
          </w:tcPr>
          <w:p w14:paraId="420AFDF1" w14:textId="6ACA5BCA" w:rsidR="005F1F00" w:rsidRPr="00584A1A" w:rsidRDefault="00B978C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中村　勇輝</w:t>
            </w:r>
          </w:p>
        </w:tc>
        <w:tc>
          <w:tcPr>
            <w:tcW w:w="2077" w:type="dxa"/>
            <w:shd w:val="clear" w:color="auto" w:fill="auto"/>
          </w:tcPr>
          <w:p w14:paraId="3ABCEFFA" w14:textId="7BE377FB" w:rsidR="005F1F00" w:rsidRPr="00584A1A" w:rsidRDefault="00B978C2" w:rsidP="001B78D6">
            <w:pPr>
              <w:spacing w:line="400" w:lineRule="exact"/>
              <w:jc w:val="left"/>
              <w:rPr>
                <w:rFonts w:ascii="ＭＳ ゴシック" w:eastAsia="ＭＳ ゴシック" w:hAnsi="ＭＳ ゴシック"/>
                <w:sz w:val="16"/>
                <w:szCs w:val="16"/>
              </w:rPr>
            </w:pPr>
            <w:r>
              <w:rPr>
                <w:rFonts w:ascii="ＭＳ ゴシック" w:eastAsia="ＭＳ ゴシック" w:hAnsi="ＭＳ ゴシック" w:hint="eastAsia"/>
                <w:sz w:val="16"/>
                <w:szCs w:val="16"/>
              </w:rPr>
              <w:t>川脇　大知</w:t>
            </w:r>
          </w:p>
        </w:tc>
        <w:tc>
          <w:tcPr>
            <w:tcW w:w="2077" w:type="dxa"/>
            <w:shd w:val="clear" w:color="auto" w:fill="auto"/>
          </w:tcPr>
          <w:p w14:paraId="7D4F1319" w14:textId="77777777" w:rsidR="005F1F00" w:rsidRPr="00584A1A" w:rsidRDefault="005F1F00" w:rsidP="001B78D6">
            <w:pPr>
              <w:spacing w:line="400" w:lineRule="exact"/>
              <w:jc w:val="left"/>
              <w:rPr>
                <w:rFonts w:ascii="ＭＳ ゴシック" w:eastAsia="ＭＳ ゴシック" w:hAnsi="ＭＳ ゴシック"/>
                <w:sz w:val="16"/>
                <w:szCs w:val="16"/>
              </w:rPr>
            </w:pPr>
          </w:p>
        </w:tc>
        <w:tc>
          <w:tcPr>
            <w:tcW w:w="2078" w:type="dxa"/>
            <w:shd w:val="clear" w:color="auto" w:fill="auto"/>
          </w:tcPr>
          <w:p w14:paraId="5D9C98A5" w14:textId="77777777" w:rsidR="005F1F00" w:rsidRPr="00584A1A" w:rsidRDefault="005F1F00" w:rsidP="001B78D6">
            <w:pPr>
              <w:spacing w:line="400" w:lineRule="exact"/>
              <w:jc w:val="left"/>
              <w:rPr>
                <w:rFonts w:ascii="ＭＳ ゴシック" w:eastAsia="ＭＳ ゴシック" w:hAnsi="ＭＳ ゴシック"/>
                <w:sz w:val="16"/>
                <w:szCs w:val="16"/>
              </w:rPr>
            </w:pPr>
          </w:p>
        </w:tc>
      </w:tr>
    </w:tbl>
    <w:p w14:paraId="140198F7" w14:textId="77777777" w:rsidR="00F30384" w:rsidRPr="00537EBC" w:rsidRDefault="00F30384" w:rsidP="00537EBC">
      <w:pPr>
        <w:spacing w:line="160" w:lineRule="exact"/>
        <w:rPr>
          <w:rFonts w:ascii="ＭＳ ゴシック" w:eastAsia="ＭＳ ゴシック" w:hAnsi="ＭＳ ゴシック"/>
          <w:szCs w:val="21"/>
        </w:rPr>
      </w:pPr>
    </w:p>
    <w:tbl>
      <w:tblPr>
        <w:tblW w:w="0" w:type="auto"/>
        <w:jc w:val="center"/>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1526"/>
        <w:gridCol w:w="8309"/>
      </w:tblGrid>
      <w:tr w:rsidR="00F30384" w:rsidRPr="003C0822" w14:paraId="2E0AC8FC" w14:textId="77777777" w:rsidTr="00A24471">
        <w:trPr>
          <w:jc w:val="center"/>
        </w:trPr>
        <w:tc>
          <w:tcPr>
            <w:tcW w:w="1526" w:type="dxa"/>
            <w:shd w:val="clear" w:color="auto" w:fill="C0C0C0"/>
            <w:vAlign w:val="center"/>
          </w:tcPr>
          <w:p w14:paraId="1C55E804" w14:textId="77777777" w:rsidR="00F30384" w:rsidRPr="00584A1A" w:rsidRDefault="004D4480" w:rsidP="00A24471">
            <w:pPr>
              <w:rPr>
                <w:rFonts w:ascii="ＭＳ ゴシック" w:eastAsia="ＭＳ ゴシック" w:hAnsi="ＭＳ ゴシック"/>
                <w:b/>
                <w:sz w:val="24"/>
              </w:rPr>
            </w:pPr>
            <w:r>
              <w:rPr>
                <w:rFonts w:ascii="ＭＳ ゴシック" w:eastAsia="ＭＳ ゴシック" w:hAnsi="ＭＳ ゴシック" w:hint="eastAsia"/>
                <w:b/>
                <w:sz w:val="22"/>
              </w:rPr>
              <w:t>システム</w:t>
            </w:r>
            <w:r w:rsidR="00F30384" w:rsidRPr="00A24471">
              <w:rPr>
                <w:rFonts w:ascii="ＭＳ ゴシック" w:eastAsia="ＭＳ ゴシック" w:hAnsi="ＭＳ ゴシック" w:hint="eastAsia"/>
                <w:b/>
                <w:sz w:val="22"/>
              </w:rPr>
              <w:t>名</w:t>
            </w:r>
          </w:p>
        </w:tc>
        <w:tc>
          <w:tcPr>
            <w:tcW w:w="8309" w:type="dxa"/>
          </w:tcPr>
          <w:p w14:paraId="26B2A258" w14:textId="552EA2E9" w:rsidR="008C1C87" w:rsidRPr="00EB4310" w:rsidRDefault="008C5F3F" w:rsidP="00EB4310">
            <w:pPr>
              <w:jc w:val="left"/>
              <w:rPr>
                <w:rFonts w:ascii="ＭＳ ゴシック" w:eastAsia="ＭＳ ゴシック" w:hAnsi="ＭＳ ゴシック"/>
                <w:sz w:val="24"/>
                <w:szCs w:val="21"/>
              </w:rPr>
            </w:pPr>
            <w:r>
              <w:rPr>
                <w:rFonts w:ascii="ＭＳ ゴシック" w:eastAsia="ＭＳ ゴシック" w:hAnsi="ＭＳ ゴシック" w:hint="eastAsia"/>
                <w:sz w:val="24"/>
                <w:szCs w:val="21"/>
              </w:rPr>
              <w:t>(仮)福岡の特産品販売サイト</w:t>
            </w:r>
          </w:p>
        </w:tc>
      </w:tr>
    </w:tbl>
    <w:p w14:paraId="6ECD3C2B" w14:textId="77777777" w:rsidR="00537EBC" w:rsidRDefault="00537EBC" w:rsidP="00537EBC">
      <w:pPr>
        <w:spacing w:line="160" w:lineRule="exact"/>
      </w:pPr>
    </w:p>
    <w:p w14:paraId="528A288B" w14:textId="77777777" w:rsidR="004D4480" w:rsidRDefault="004D4480" w:rsidP="004D4480">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1D564577" w14:textId="77777777" w:rsidTr="00A24471">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19423E21" w14:textId="77777777" w:rsidR="00A24471" w:rsidRPr="00A24471" w:rsidRDefault="004D4480" w:rsidP="00516230">
            <w:pPr>
              <w:spacing w:line="400" w:lineRule="exact"/>
              <w:jc w:val="left"/>
              <w:rPr>
                <w:rFonts w:ascii="ＭＳ ゴシック" w:eastAsia="ＭＳ ゴシック" w:hAnsi="ＭＳ ゴシック"/>
                <w:b/>
              </w:rPr>
            </w:pPr>
            <w:r>
              <w:rPr>
                <w:rFonts w:ascii="ＭＳ ゴシック" w:eastAsia="ＭＳ ゴシック" w:hAnsi="ＭＳ ゴシック" w:hint="eastAsia"/>
                <w:b/>
              </w:rPr>
              <w:t>システム</w:t>
            </w:r>
            <w:r w:rsidR="00F6677E">
              <w:rPr>
                <w:rFonts w:ascii="ＭＳ ゴシック" w:eastAsia="ＭＳ ゴシック" w:hAnsi="ＭＳ ゴシック" w:hint="eastAsia"/>
                <w:b/>
              </w:rPr>
              <w:t>を</w:t>
            </w:r>
            <w:r>
              <w:rPr>
                <w:rFonts w:ascii="ＭＳ ゴシック" w:eastAsia="ＭＳ ゴシック" w:hAnsi="ＭＳ ゴシック" w:hint="eastAsia"/>
                <w:b/>
              </w:rPr>
              <w:t>作成する背景</w:t>
            </w:r>
          </w:p>
        </w:tc>
      </w:tr>
      <w:tr w:rsidR="00A24471" w:rsidRPr="0068662F" w14:paraId="1A56C349" w14:textId="77777777" w:rsidTr="00F6677E">
        <w:trPr>
          <w:trHeight w:val="952"/>
        </w:trPr>
        <w:tc>
          <w:tcPr>
            <w:tcW w:w="9835" w:type="dxa"/>
          </w:tcPr>
          <w:p w14:paraId="5E2CF2DE" w14:textId="77777777" w:rsidR="00535F2D" w:rsidRDefault="008C5F3F" w:rsidP="008C5F3F">
            <w:pPr>
              <w:spacing w:line="400" w:lineRule="exact"/>
              <w:jc w:val="left"/>
              <w:rPr>
                <w:rFonts w:ascii="ＭＳ ゴシック" w:eastAsia="ＭＳ ゴシック" w:hAnsi="ＭＳ ゴシック"/>
              </w:rPr>
            </w:pPr>
            <w:r>
              <w:rPr>
                <w:rFonts w:ascii="ＭＳ ゴシック" w:eastAsia="ＭＳ ゴシック" w:hAnsi="ＭＳ ゴシック" w:hint="eastAsia"/>
              </w:rPr>
              <w:t>学んだ内容を確かめたいから。</w:t>
            </w:r>
          </w:p>
          <w:p w14:paraId="2C116F75" w14:textId="77777777" w:rsidR="008C5F3F" w:rsidRDefault="009F074D" w:rsidP="008C5F3F">
            <w:pPr>
              <w:spacing w:line="400" w:lineRule="exact"/>
              <w:jc w:val="left"/>
              <w:rPr>
                <w:rFonts w:ascii="ＭＳ ゴシック" w:eastAsia="ＭＳ ゴシック" w:hAnsi="ＭＳ ゴシック"/>
              </w:rPr>
            </w:pPr>
            <w:r>
              <w:rPr>
                <w:rFonts w:ascii="ＭＳ ゴシック" w:eastAsia="ＭＳ ゴシック" w:hAnsi="ＭＳ ゴシック" w:hint="eastAsia"/>
              </w:rPr>
              <w:t>APIを使えるようになりたいから。</w:t>
            </w:r>
          </w:p>
          <w:p w14:paraId="36CE105E" w14:textId="4974531A" w:rsidR="009F074D" w:rsidRPr="00F6677E" w:rsidRDefault="009F074D" w:rsidP="008C5F3F">
            <w:pPr>
              <w:spacing w:line="400" w:lineRule="exact"/>
              <w:jc w:val="left"/>
              <w:rPr>
                <w:rFonts w:ascii="ＭＳ ゴシック" w:eastAsia="ＭＳ ゴシック" w:hAnsi="ＭＳ ゴシック" w:hint="eastAsia"/>
              </w:rPr>
            </w:pPr>
            <w:r>
              <w:rPr>
                <w:rFonts w:ascii="ＭＳ ゴシック" w:eastAsia="ＭＳ ゴシック" w:hAnsi="ＭＳ ゴシック" w:hint="eastAsia"/>
              </w:rPr>
              <w:t>チーム開発を学ぶため</w:t>
            </w:r>
          </w:p>
        </w:tc>
      </w:tr>
    </w:tbl>
    <w:p w14:paraId="0D8E98E5" w14:textId="77777777" w:rsidR="00A24471" w:rsidRDefault="00A24471" w:rsidP="00537EBC">
      <w:pPr>
        <w:spacing w:line="160" w:lineRule="exact"/>
      </w:pPr>
    </w:p>
    <w:p w14:paraId="328C46B5" w14:textId="77777777" w:rsidR="00EB4310" w:rsidRDefault="00EB4310" w:rsidP="00EB4310">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EB4310" w:rsidRPr="00584A1A" w14:paraId="622ADB7C" w14:textId="77777777" w:rsidTr="00516230">
        <w:trPr>
          <w:trHeight w:val="391"/>
        </w:trPr>
        <w:tc>
          <w:tcPr>
            <w:tcW w:w="9835" w:type="dxa"/>
            <w:tc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cBorders>
            <w:shd w:val="clear" w:color="auto" w:fill="BFBFBF" w:themeFill="background1" w:themeFillShade="BF"/>
          </w:tcPr>
          <w:p w14:paraId="4A816C77" w14:textId="77777777" w:rsidR="00EB4310" w:rsidRPr="00A24471" w:rsidRDefault="00EB4310" w:rsidP="00516230">
            <w:pPr>
              <w:spacing w:line="400" w:lineRule="exact"/>
              <w:jc w:val="left"/>
              <w:rPr>
                <w:rFonts w:ascii="ＭＳ ゴシック" w:eastAsia="ＭＳ ゴシック" w:hAnsi="ＭＳ ゴシック"/>
                <w:b/>
              </w:rPr>
            </w:pPr>
            <w:r>
              <w:rPr>
                <w:rFonts w:ascii="ＭＳ ゴシック" w:eastAsia="ＭＳ ゴシック" w:hAnsi="ＭＳ ゴシック" w:hint="eastAsia"/>
                <w:b/>
                <w:szCs w:val="21"/>
              </w:rPr>
              <w:t>企画の目的と全体像</w:t>
            </w:r>
          </w:p>
        </w:tc>
      </w:tr>
      <w:tr w:rsidR="00EB4310" w:rsidRPr="0068662F" w14:paraId="4862B207" w14:textId="77777777" w:rsidTr="00516230">
        <w:trPr>
          <w:trHeight w:val="2061"/>
        </w:trPr>
        <w:tc>
          <w:tcPr>
            <w:tcW w:w="9835" w:type="dxa"/>
          </w:tcPr>
          <w:p w14:paraId="10D0E2E8" w14:textId="6E5E6CC3" w:rsidR="00730F7C" w:rsidRDefault="00730F7C" w:rsidP="00516230">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目的</w:t>
            </w:r>
          </w:p>
          <w:p w14:paraId="1601A53B" w14:textId="7790A23D" w:rsidR="00C30F11" w:rsidRDefault="009F074D" w:rsidP="00516230">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コロナウイルスによって</w:t>
            </w:r>
            <w:r w:rsidR="00730F7C">
              <w:rPr>
                <w:rFonts w:ascii="ＭＳ ゴシック" w:eastAsia="ＭＳ ゴシック" w:hAnsi="ＭＳ ゴシック" w:hint="eastAsia"/>
                <w:sz w:val="22"/>
              </w:rPr>
              <w:t>福岡に</w:t>
            </w:r>
            <w:r>
              <w:rPr>
                <w:rFonts w:ascii="ＭＳ ゴシック" w:eastAsia="ＭＳ ゴシック" w:hAnsi="ＭＳ ゴシック" w:hint="eastAsia"/>
                <w:sz w:val="22"/>
              </w:rPr>
              <w:t>遊びに行けない人や</w:t>
            </w:r>
            <w:r w:rsidR="00730F7C">
              <w:rPr>
                <w:rFonts w:ascii="ＭＳ ゴシック" w:eastAsia="ＭＳ ゴシック" w:hAnsi="ＭＳ ゴシック" w:hint="eastAsia"/>
                <w:sz w:val="22"/>
              </w:rPr>
              <w:t>遠方</w:t>
            </w:r>
            <w:r>
              <w:rPr>
                <w:rFonts w:ascii="ＭＳ ゴシック" w:eastAsia="ＭＳ ゴシック" w:hAnsi="ＭＳ ゴシック" w:hint="eastAsia"/>
                <w:sz w:val="22"/>
              </w:rPr>
              <w:t>の人達をターゲットにする。</w:t>
            </w:r>
          </w:p>
          <w:p w14:paraId="02ACE93D" w14:textId="142CE4E0" w:rsidR="00730F7C" w:rsidRPr="009F074D" w:rsidRDefault="00730F7C" w:rsidP="00516230">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福岡にある特産品を知ってもらうことで福岡に興味を持ってもらえるようにする。</w:t>
            </w:r>
          </w:p>
          <w:p w14:paraId="218A0C47" w14:textId="77777777" w:rsidR="009F074D" w:rsidRDefault="009F074D" w:rsidP="00516230">
            <w:pPr>
              <w:spacing w:line="400" w:lineRule="exact"/>
              <w:jc w:val="left"/>
              <w:rPr>
                <w:rFonts w:ascii="ＭＳ ゴシック" w:eastAsia="ＭＳ ゴシック" w:hAnsi="ＭＳ ゴシック" w:hint="eastAsia"/>
                <w:sz w:val="22"/>
              </w:rPr>
            </w:pPr>
          </w:p>
          <w:p w14:paraId="69BE9195" w14:textId="4EE3F7AA" w:rsidR="009F074D" w:rsidRDefault="009F074D" w:rsidP="00516230">
            <w:pPr>
              <w:spacing w:line="400" w:lineRule="exact"/>
              <w:jc w:val="left"/>
              <w:rPr>
                <w:rFonts w:ascii="ＭＳ ゴシック" w:eastAsia="ＭＳ ゴシック" w:hAnsi="ＭＳ ゴシック"/>
                <w:sz w:val="22"/>
              </w:rPr>
            </w:pPr>
          </w:p>
          <w:p w14:paraId="1AA11C3D" w14:textId="20FF7796" w:rsidR="009F074D" w:rsidRDefault="009F074D" w:rsidP="009F074D">
            <w:pPr>
              <w:pStyle w:val="a9"/>
              <w:numPr>
                <w:ilvl w:val="0"/>
                <w:numId w:val="10"/>
              </w:numPr>
              <w:spacing w:line="400" w:lineRule="exact"/>
              <w:ind w:leftChars="0"/>
              <w:jc w:val="left"/>
              <w:rPr>
                <w:rFonts w:ascii="ＭＳ ゴシック" w:eastAsia="ＭＳ ゴシック" w:hAnsi="ＭＳ ゴシック"/>
                <w:sz w:val="22"/>
              </w:rPr>
            </w:pPr>
            <w:r>
              <w:rPr>
                <w:rFonts w:ascii="ＭＳ ゴシック" w:eastAsia="ＭＳ ゴシック" w:hAnsi="ＭＳ ゴシック" w:hint="eastAsia"/>
                <w:sz w:val="22"/>
              </w:rPr>
              <w:t>顧客は商品を検索し、購入することが出来る。</w:t>
            </w:r>
          </w:p>
          <w:p w14:paraId="039B68D2" w14:textId="3F38A8EF" w:rsidR="009F074D" w:rsidRDefault="00730F7C" w:rsidP="009F074D">
            <w:pPr>
              <w:pStyle w:val="a9"/>
              <w:numPr>
                <w:ilvl w:val="0"/>
                <w:numId w:val="10"/>
              </w:numPr>
              <w:spacing w:line="400" w:lineRule="exact"/>
              <w:ind w:leftChars="0"/>
              <w:jc w:val="left"/>
              <w:rPr>
                <w:rFonts w:ascii="ＭＳ ゴシック" w:eastAsia="ＭＳ ゴシック" w:hAnsi="ＭＳ ゴシック"/>
                <w:sz w:val="22"/>
              </w:rPr>
            </w:pPr>
            <w:r>
              <w:rPr>
                <w:rFonts w:ascii="ＭＳ ゴシック" w:eastAsia="ＭＳ ゴシック" w:hAnsi="ＭＳ ゴシック" w:hint="eastAsia"/>
                <w:sz w:val="22"/>
              </w:rPr>
              <w:t>顧客は簡潔に商品を購入することが出来るようにする。</w:t>
            </w:r>
          </w:p>
          <w:p w14:paraId="50723CDE" w14:textId="0A3862F6" w:rsidR="00E84D7A" w:rsidRDefault="00E84D7A" w:rsidP="00E84D7A">
            <w:pPr>
              <w:pStyle w:val="a9"/>
              <w:numPr>
                <w:ilvl w:val="0"/>
                <w:numId w:val="10"/>
              </w:numPr>
              <w:spacing w:line="400" w:lineRule="exact"/>
              <w:ind w:leftChars="0"/>
              <w:jc w:val="left"/>
              <w:rPr>
                <w:rFonts w:ascii="ＭＳ ゴシック" w:eastAsia="ＭＳ ゴシック" w:hAnsi="ＭＳ ゴシック"/>
                <w:sz w:val="22"/>
              </w:rPr>
            </w:pPr>
            <w:r>
              <w:rPr>
                <w:rFonts w:ascii="ＭＳ ゴシック" w:eastAsia="ＭＳ ゴシック" w:hAnsi="ＭＳ ゴシック" w:hint="eastAsia"/>
                <w:sz w:val="22"/>
              </w:rPr>
              <w:t>特産品のセット販売などを提案し、顧客の購入意欲を高める。</w:t>
            </w:r>
          </w:p>
          <w:p w14:paraId="30392872" w14:textId="323B572F" w:rsidR="00E84D7A" w:rsidRDefault="00E84D7A" w:rsidP="00E84D7A">
            <w:pPr>
              <w:pStyle w:val="a9"/>
              <w:numPr>
                <w:ilvl w:val="0"/>
                <w:numId w:val="10"/>
              </w:numPr>
              <w:spacing w:line="400" w:lineRule="exact"/>
              <w:ind w:leftChars="0"/>
              <w:jc w:val="left"/>
              <w:rPr>
                <w:rFonts w:ascii="ＭＳ ゴシック" w:eastAsia="ＭＳ ゴシック" w:hAnsi="ＭＳ ゴシック"/>
                <w:sz w:val="22"/>
              </w:rPr>
            </w:pPr>
            <w:r>
              <w:rPr>
                <w:rFonts w:ascii="ＭＳ ゴシック" w:eastAsia="ＭＳ ゴシック" w:hAnsi="ＭＳ ゴシック" w:hint="eastAsia"/>
                <w:sz w:val="22"/>
              </w:rPr>
              <w:t>コアな情報をプッシュ通知などで知らせることで顧客に対して、福岡の最新の情報を知ってもらう。</w:t>
            </w:r>
          </w:p>
          <w:p w14:paraId="298C8336" w14:textId="77777777" w:rsidR="00E84D7A" w:rsidRPr="00AE2935" w:rsidRDefault="00E84D7A" w:rsidP="00AE2935">
            <w:pPr>
              <w:spacing w:line="400" w:lineRule="exact"/>
              <w:jc w:val="left"/>
              <w:rPr>
                <w:rFonts w:ascii="ＭＳ ゴシック" w:eastAsia="ＭＳ ゴシック" w:hAnsi="ＭＳ ゴシック" w:hint="eastAsia"/>
                <w:sz w:val="22"/>
              </w:rPr>
            </w:pPr>
          </w:p>
          <w:p w14:paraId="327EB8C7" w14:textId="77777777" w:rsidR="00DB7BBB" w:rsidRDefault="00DB7BBB" w:rsidP="00516230">
            <w:pPr>
              <w:spacing w:line="400" w:lineRule="exact"/>
              <w:jc w:val="left"/>
              <w:rPr>
                <w:rFonts w:ascii="ＭＳ ゴシック" w:eastAsia="ＭＳ ゴシック" w:hAnsi="ＭＳ ゴシック"/>
                <w:sz w:val="22"/>
              </w:rPr>
            </w:pPr>
          </w:p>
          <w:p w14:paraId="428379A4" w14:textId="77777777" w:rsidR="00DB7BBB" w:rsidRDefault="00DB7BBB" w:rsidP="00722CBC">
            <w:pPr>
              <w:spacing w:line="400" w:lineRule="exact"/>
              <w:jc w:val="left"/>
              <w:rPr>
                <w:rFonts w:ascii="ＭＳ ゴシック" w:eastAsia="ＭＳ ゴシック" w:hAnsi="ＭＳ ゴシック"/>
                <w:sz w:val="22"/>
              </w:rPr>
            </w:pPr>
          </w:p>
          <w:p w14:paraId="18807CE1" w14:textId="73A19A37" w:rsidR="00954324" w:rsidRDefault="00954324" w:rsidP="00722CBC">
            <w:pPr>
              <w:spacing w:line="400" w:lineRule="exact"/>
              <w:jc w:val="left"/>
              <w:rPr>
                <w:rFonts w:ascii="ＭＳ ゴシック" w:eastAsia="ＭＳ ゴシック" w:hAnsi="ＭＳ ゴシック"/>
                <w:sz w:val="22"/>
              </w:rPr>
            </w:pPr>
          </w:p>
          <w:p w14:paraId="519F5F47" w14:textId="60D65417" w:rsidR="006C59BD" w:rsidRDefault="006C59BD" w:rsidP="00722CBC">
            <w:pPr>
              <w:spacing w:line="400" w:lineRule="exact"/>
              <w:jc w:val="left"/>
              <w:rPr>
                <w:rFonts w:ascii="ＭＳ ゴシック" w:eastAsia="ＭＳ ゴシック" w:hAnsi="ＭＳ ゴシック"/>
                <w:sz w:val="22"/>
              </w:rPr>
            </w:pPr>
          </w:p>
          <w:p w14:paraId="144383E1" w14:textId="77777777" w:rsidR="00954324" w:rsidRDefault="00954324" w:rsidP="00722CBC">
            <w:pPr>
              <w:spacing w:line="400" w:lineRule="exact"/>
              <w:jc w:val="left"/>
              <w:rPr>
                <w:rFonts w:ascii="ＭＳ ゴシック" w:eastAsia="ＭＳ ゴシック" w:hAnsi="ＭＳ ゴシック"/>
                <w:sz w:val="22"/>
              </w:rPr>
            </w:pPr>
          </w:p>
          <w:p w14:paraId="7D2714CB" w14:textId="77777777" w:rsidR="00954324" w:rsidRDefault="00954324" w:rsidP="00722CBC">
            <w:pPr>
              <w:spacing w:line="400" w:lineRule="exact"/>
              <w:jc w:val="left"/>
              <w:rPr>
                <w:rFonts w:ascii="ＭＳ ゴシック" w:eastAsia="ＭＳ ゴシック" w:hAnsi="ＭＳ ゴシック"/>
                <w:sz w:val="22"/>
              </w:rPr>
            </w:pPr>
          </w:p>
          <w:p w14:paraId="5F55A994" w14:textId="77777777" w:rsidR="00722CBC" w:rsidRDefault="00722CBC" w:rsidP="00722CBC">
            <w:pPr>
              <w:spacing w:line="400" w:lineRule="exact"/>
              <w:jc w:val="left"/>
              <w:rPr>
                <w:rFonts w:ascii="ＭＳ ゴシック" w:eastAsia="ＭＳ ゴシック" w:hAnsi="ＭＳ ゴシック"/>
                <w:sz w:val="22"/>
              </w:rPr>
            </w:pPr>
          </w:p>
          <w:p w14:paraId="74577A17" w14:textId="77777777" w:rsidR="00535F2D" w:rsidRDefault="00535F2D" w:rsidP="00722CBC">
            <w:pPr>
              <w:spacing w:line="400" w:lineRule="exact"/>
              <w:jc w:val="left"/>
              <w:rPr>
                <w:rFonts w:ascii="ＭＳ ゴシック" w:eastAsia="ＭＳ ゴシック" w:hAnsi="ＭＳ ゴシック"/>
                <w:sz w:val="22"/>
              </w:rPr>
            </w:pPr>
          </w:p>
          <w:p w14:paraId="5AF3B0B3" w14:textId="77777777" w:rsidR="00535F2D" w:rsidRDefault="00535F2D" w:rsidP="00722CBC">
            <w:pPr>
              <w:spacing w:line="400" w:lineRule="exact"/>
              <w:jc w:val="left"/>
              <w:rPr>
                <w:rFonts w:ascii="ＭＳ ゴシック" w:eastAsia="ＭＳ ゴシック" w:hAnsi="ＭＳ ゴシック"/>
                <w:sz w:val="22"/>
              </w:rPr>
            </w:pPr>
          </w:p>
          <w:p w14:paraId="51CEB60B" w14:textId="77777777" w:rsidR="00535F2D" w:rsidRDefault="00535F2D" w:rsidP="00722CBC">
            <w:pPr>
              <w:spacing w:line="400" w:lineRule="exact"/>
              <w:jc w:val="left"/>
              <w:rPr>
                <w:rFonts w:ascii="ＭＳ ゴシック" w:eastAsia="ＭＳ ゴシック" w:hAnsi="ＭＳ ゴシック"/>
                <w:sz w:val="22"/>
              </w:rPr>
            </w:pPr>
          </w:p>
          <w:p w14:paraId="022A96DF" w14:textId="77777777" w:rsidR="00535F2D" w:rsidRDefault="00535F2D" w:rsidP="00722CBC">
            <w:pPr>
              <w:spacing w:line="400" w:lineRule="exact"/>
              <w:jc w:val="left"/>
              <w:rPr>
                <w:rFonts w:ascii="ＭＳ ゴシック" w:eastAsia="ＭＳ ゴシック" w:hAnsi="ＭＳ ゴシック"/>
                <w:sz w:val="22"/>
              </w:rPr>
            </w:pPr>
          </w:p>
          <w:p w14:paraId="36EA9871" w14:textId="77777777" w:rsidR="00535F2D" w:rsidRDefault="00535F2D" w:rsidP="00722CBC">
            <w:pPr>
              <w:spacing w:line="400" w:lineRule="exact"/>
              <w:jc w:val="left"/>
              <w:rPr>
                <w:rFonts w:ascii="ＭＳ ゴシック" w:eastAsia="ＭＳ ゴシック" w:hAnsi="ＭＳ ゴシック"/>
                <w:sz w:val="22"/>
              </w:rPr>
            </w:pPr>
          </w:p>
          <w:p w14:paraId="60E70011" w14:textId="77777777" w:rsidR="00535F2D" w:rsidRDefault="00535F2D" w:rsidP="00722CBC">
            <w:pPr>
              <w:spacing w:line="400" w:lineRule="exact"/>
              <w:jc w:val="left"/>
              <w:rPr>
                <w:rFonts w:ascii="ＭＳ ゴシック" w:eastAsia="ＭＳ ゴシック" w:hAnsi="ＭＳ ゴシック"/>
                <w:sz w:val="22"/>
              </w:rPr>
            </w:pPr>
          </w:p>
          <w:p w14:paraId="18FA74EE" w14:textId="77777777" w:rsidR="00535F2D" w:rsidRDefault="00535F2D" w:rsidP="00722CBC">
            <w:pPr>
              <w:spacing w:line="400" w:lineRule="exact"/>
              <w:jc w:val="left"/>
              <w:rPr>
                <w:rFonts w:ascii="ＭＳ ゴシック" w:eastAsia="ＭＳ ゴシック" w:hAnsi="ＭＳ ゴシック"/>
                <w:sz w:val="22"/>
              </w:rPr>
            </w:pPr>
          </w:p>
          <w:p w14:paraId="5B647F63" w14:textId="77777777" w:rsidR="00535F2D" w:rsidRDefault="00535F2D" w:rsidP="00722CBC">
            <w:pPr>
              <w:spacing w:line="400" w:lineRule="exact"/>
              <w:jc w:val="left"/>
              <w:rPr>
                <w:rFonts w:ascii="ＭＳ ゴシック" w:eastAsia="ＭＳ ゴシック" w:hAnsi="ＭＳ ゴシック"/>
                <w:sz w:val="22"/>
              </w:rPr>
            </w:pPr>
          </w:p>
          <w:p w14:paraId="3977EA42" w14:textId="77777777" w:rsidR="00535F2D" w:rsidRPr="00A24471" w:rsidRDefault="00535F2D" w:rsidP="00722CBC">
            <w:pPr>
              <w:spacing w:line="400" w:lineRule="exact"/>
              <w:jc w:val="left"/>
              <w:rPr>
                <w:rFonts w:ascii="ＭＳ ゴシック" w:eastAsia="ＭＳ ゴシック" w:hAnsi="ＭＳ ゴシック"/>
                <w:sz w:val="22"/>
              </w:rPr>
            </w:pPr>
          </w:p>
        </w:tc>
      </w:tr>
    </w:tbl>
    <w:p w14:paraId="0D549E66" w14:textId="77777777" w:rsidR="00EB4310" w:rsidRDefault="00EB4310" w:rsidP="00EB4310">
      <w:pPr>
        <w:spacing w:line="160" w:lineRule="exact"/>
      </w:pPr>
    </w:p>
    <w:p w14:paraId="024D5918" w14:textId="77777777" w:rsidR="00EB4310" w:rsidRDefault="00EB4310" w:rsidP="00537EBC">
      <w:pPr>
        <w:spacing w:line="160" w:lineRule="exact"/>
      </w:pPr>
    </w:p>
    <w:p w14:paraId="6C5F9D5F" w14:textId="77777777" w:rsidR="00EB4310" w:rsidRDefault="00EB4310" w:rsidP="00EB4310">
      <w:pPr>
        <w:spacing w:line="160" w:lineRule="exact"/>
      </w:pPr>
    </w:p>
    <w:p w14:paraId="2B25336F" w14:textId="77777777" w:rsidR="00A24471" w:rsidRDefault="00A24471" w:rsidP="00537EBC">
      <w:pPr>
        <w:spacing w:line="160" w:lineRule="exac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A24471" w:rsidRPr="00584A1A" w14:paraId="396EEF89" w14:textId="77777777" w:rsidTr="004877AC">
        <w:tc>
          <w:tcPr>
            <w:tcW w:w="9835" w:type="dxa"/>
            <w:shd w:val="clear" w:color="auto" w:fill="BFBFBF" w:themeFill="background1" w:themeFillShade="BF"/>
          </w:tcPr>
          <w:p w14:paraId="4D3305B6" w14:textId="77777777" w:rsidR="00A24471" w:rsidRPr="00584A1A" w:rsidRDefault="00A24471" w:rsidP="00A24471">
            <w:pPr>
              <w:spacing w:line="400" w:lineRule="exact"/>
              <w:jc w:val="left"/>
              <w:rPr>
                <w:rFonts w:ascii="ＭＳ ゴシック" w:eastAsia="ＭＳ ゴシック" w:hAnsi="ＭＳ ゴシック"/>
                <w:b/>
                <w:sz w:val="24"/>
              </w:rPr>
            </w:pPr>
            <w:r>
              <w:rPr>
                <w:rFonts w:ascii="ＭＳ ゴシック" w:eastAsia="ＭＳ ゴシック" w:hAnsi="ＭＳ ゴシック" w:hint="eastAsia"/>
                <w:b/>
                <w:sz w:val="24"/>
              </w:rPr>
              <w:t>アプリ概要</w:t>
            </w:r>
          </w:p>
        </w:tc>
      </w:tr>
      <w:tr w:rsidR="00A24471" w:rsidRPr="00584A1A" w14:paraId="692F50FA" w14:textId="77777777" w:rsidTr="004877AC">
        <w:trPr>
          <w:trHeight w:val="5767"/>
        </w:trPr>
        <w:tc>
          <w:tcPr>
            <w:tcW w:w="9835" w:type="dxa"/>
          </w:tcPr>
          <w:p w14:paraId="6FE81B21"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●機能一覧</w:t>
            </w:r>
          </w:p>
          <w:tbl>
            <w:tblPr>
              <w:tblStyle w:val="a4"/>
              <w:tblW w:w="0" w:type="auto"/>
              <w:tblLook w:val="04A0" w:firstRow="1" w:lastRow="0" w:firstColumn="1" w:lastColumn="0" w:noHBand="0" w:noVBand="1"/>
            </w:tblPr>
            <w:tblGrid>
              <w:gridCol w:w="2226"/>
              <w:gridCol w:w="7267"/>
            </w:tblGrid>
            <w:tr w:rsidR="00A24471" w14:paraId="3A0F5D73" w14:textId="77777777" w:rsidTr="00F044F2">
              <w:tc>
                <w:tcPr>
                  <w:tcW w:w="2226" w:type="dxa"/>
                </w:tcPr>
                <w:p w14:paraId="3665C251" w14:textId="6C003382"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検索機能</w:t>
                  </w:r>
                </w:p>
              </w:tc>
              <w:tc>
                <w:tcPr>
                  <w:tcW w:w="7267" w:type="dxa"/>
                </w:tcPr>
                <w:p w14:paraId="78DC64AE" w14:textId="1A196D7C"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商品検索をする。</w:t>
                  </w:r>
                </w:p>
              </w:tc>
            </w:tr>
            <w:tr w:rsidR="00A24471" w14:paraId="5B8A39A2" w14:textId="77777777" w:rsidTr="00F044F2">
              <w:tc>
                <w:tcPr>
                  <w:tcW w:w="2226" w:type="dxa"/>
                </w:tcPr>
                <w:p w14:paraId="7A80D087" w14:textId="1D39F783"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商品一覧</w:t>
                  </w:r>
                </w:p>
              </w:tc>
              <w:tc>
                <w:tcPr>
                  <w:tcW w:w="7267" w:type="dxa"/>
                </w:tcPr>
                <w:p w14:paraId="3ACCBD62" w14:textId="66916DAF"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販売する商品を一覧表示する</w:t>
                  </w:r>
                </w:p>
              </w:tc>
            </w:tr>
            <w:tr w:rsidR="00A24471" w14:paraId="33099346" w14:textId="77777777" w:rsidTr="00F044F2">
              <w:tc>
                <w:tcPr>
                  <w:tcW w:w="2226" w:type="dxa"/>
                </w:tcPr>
                <w:p w14:paraId="60D1DE4E" w14:textId="727818B3"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会員登録</w:t>
                  </w:r>
                </w:p>
              </w:tc>
              <w:tc>
                <w:tcPr>
                  <w:tcW w:w="7267" w:type="dxa"/>
                </w:tcPr>
                <w:p w14:paraId="6E4A4A19" w14:textId="55D5E802"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購入者の情報を管理する</w:t>
                  </w:r>
                </w:p>
              </w:tc>
            </w:tr>
            <w:tr w:rsidR="00A24471" w14:paraId="4DCAD41C" w14:textId="77777777" w:rsidTr="00F044F2">
              <w:tc>
                <w:tcPr>
                  <w:tcW w:w="2226" w:type="dxa"/>
                </w:tcPr>
                <w:p w14:paraId="1163B761" w14:textId="220C3BF2"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商品説明・詳細</w:t>
                  </w:r>
                </w:p>
              </w:tc>
              <w:tc>
                <w:tcPr>
                  <w:tcW w:w="7267" w:type="dxa"/>
                </w:tcPr>
                <w:p w14:paraId="397EBAA3" w14:textId="64C33194"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商品に関する情報を記入する</w:t>
                  </w:r>
                </w:p>
              </w:tc>
            </w:tr>
            <w:tr w:rsidR="00A24471" w14:paraId="0993BB92" w14:textId="77777777" w:rsidTr="00F044F2">
              <w:tc>
                <w:tcPr>
                  <w:tcW w:w="2226" w:type="dxa"/>
                </w:tcPr>
                <w:p w14:paraId="7938084A" w14:textId="1335C865"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カート</w:t>
                  </w:r>
                </w:p>
              </w:tc>
              <w:tc>
                <w:tcPr>
                  <w:tcW w:w="7267" w:type="dxa"/>
                </w:tcPr>
                <w:p w14:paraId="75A30214" w14:textId="4DB99E84"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購入予定の商品を一時的に保存する</w:t>
                  </w:r>
                </w:p>
              </w:tc>
            </w:tr>
            <w:tr w:rsidR="00A24471" w14:paraId="377CCA83" w14:textId="77777777" w:rsidTr="00F044F2">
              <w:tc>
                <w:tcPr>
                  <w:tcW w:w="2226" w:type="dxa"/>
                </w:tcPr>
                <w:p w14:paraId="038F7EB9" w14:textId="1EFB3F0E"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画像</w:t>
                  </w:r>
                </w:p>
              </w:tc>
              <w:tc>
                <w:tcPr>
                  <w:tcW w:w="7267" w:type="dxa"/>
                </w:tcPr>
                <w:p w14:paraId="32FD38E7" w14:textId="0587531A"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商品の画像を表示する</w:t>
                  </w:r>
                </w:p>
              </w:tc>
            </w:tr>
            <w:tr w:rsidR="00A24471" w14:paraId="5BF4EC32" w14:textId="77777777" w:rsidTr="00F044F2">
              <w:tc>
                <w:tcPr>
                  <w:tcW w:w="2226" w:type="dxa"/>
                </w:tcPr>
                <w:p w14:paraId="4971E033" w14:textId="222A1F47"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決済・オンライン決済</w:t>
                  </w:r>
                </w:p>
              </w:tc>
              <w:tc>
                <w:tcPr>
                  <w:tcW w:w="7267" w:type="dxa"/>
                </w:tcPr>
                <w:p w14:paraId="30B2F1D9" w14:textId="76FA3A14" w:rsidR="00A24471"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決済方法などを決める。決済手続きをやる。</w:t>
                  </w:r>
                </w:p>
              </w:tc>
            </w:tr>
            <w:tr w:rsidR="003204FB" w14:paraId="6C34F1E9" w14:textId="77777777" w:rsidTr="00C30F11">
              <w:tc>
                <w:tcPr>
                  <w:tcW w:w="2226" w:type="dxa"/>
                  <w:shd w:val="clear" w:color="auto" w:fill="auto"/>
                </w:tcPr>
                <w:p w14:paraId="58F2B9C9" w14:textId="2C01AFE7"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お気に入り機能</w:t>
                  </w:r>
                </w:p>
              </w:tc>
              <w:tc>
                <w:tcPr>
                  <w:tcW w:w="7267" w:type="dxa"/>
                  <w:shd w:val="clear" w:color="auto" w:fill="auto"/>
                </w:tcPr>
                <w:p w14:paraId="72CE3786" w14:textId="78AC7EA4"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気になっている商品を登録する。</w:t>
                  </w:r>
                </w:p>
              </w:tc>
            </w:tr>
            <w:tr w:rsidR="003204FB" w14:paraId="54ADC0CF" w14:textId="77777777" w:rsidTr="00F044F2">
              <w:tc>
                <w:tcPr>
                  <w:tcW w:w="2226" w:type="dxa"/>
                </w:tcPr>
                <w:p w14:paraId="1CCF496A" w14:textId="628AF49A"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購入履歴</w:t>
                  </w:r>
                </w:p>
              </w:tc>
              <w:tc>
                <w:tcPr>
                  <w:tcW w:w="7267" w:type="dxa"/>
                </w:tcPr>
                <w:p w14:paraId="5740313C" w14:textId="01432970" w:rsidR="003204FB"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購入した商品の履歴を見る</w:t>
                  </w:r>
                </w:p>
              </w:tc>
            </w:tr>
            <w:tr w:rsidR="00C30F11" w14:paraId="343B9559" w14:textId="77777777" w:rsidTr="00F044F2">
              <w:tc>
                <w:tcPr>
                  <w:tcW w:w="2226" w:type="dxa"/>
                </w:tcPr>
                <w:p w14:paraId="42B0217F" w14:textId="582BBE6C" w:rsidR="00C30F11" w:rsidRDefault="00730F7C" w:rsidP="00A24471">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住所自動登録機能</w:t>
                  </w:r>
                </w:p>
              </w:tc>
              <w:tc>
                <w:tcPr>
                  <w:tcW w:w="7267" w:type="dxa"/>
                </w:tcPr>
                <w:p w14:paraId="7A01DB00" w14:textId="0AF6A147" w:rsidR="00C30F11"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郵便番号を登録したら住所が登録されるようにする</w:t>
                  </w:r>
                </w:p>
              </w:tc>
            </w:tr>
            <w:tr w:rsidR="003204FB" w14:paraId="1E32A6CA" w14:textId="77777777" w:rsidTr="00F044F2">
              <w:tc>
                <w:tcPr>
                  <w:tcW w:w="2226" w:type="dxa"/>
                </w:tcPr>
                <w:p w14:paraId="66A32B8C" w14:textId="6FB02D31" w:rsidR="003204FB"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プッシュ通知機能</w:t>
                  </w:r>
                </w:p>
              </w:tc>
              <w:tc>
                <w:tcPr>
                  <w:tcW w:w="7267" w:type="dxa"/>
                </w:tcPr>
                <w:p w14:paraId="1CCA768C" w14:textId="79399937" w:rsidR="003204FB" w:rsidRDefault="00730F7C" w:rsidP="00A24471">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最新の商品を通知する。</w:t>
                  </w:r>
                </w:p>
              </w:tc>
            </w:tr>
            <w:tr w:rsidR="00FE7938" w14:paraId="1CA8685C" w14:textId="77777777" w:rsidTr="00F044F2">
              <w:tc>
                <w:tcPr>
                  <w:tcW w:w="2226" w:type="dxa"/>
                </w:tcPr>
                <w:p w14:paraId="0866BE30" w14:textId="1B1DD9FD" w:rsidR="00FE7938" w:rsidRDefault="00FE7938"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ギフトセット販売</w:t>
                  </w:r>
                  <w:r w:rsidR="00730F7C">
                    <w:rPr>
                      <w:rFonts w:ascii="ＭＳ ゴシック" w:eastAsia="ＭＳ ゴシック" w:hAnsi="ＭＳ ゴシック" w:hint="eastAsia"/>
                      <w:sz w:val="22"/>
                    </w:rPr>
                    <w:t>機能</w:t>
                  </w:r>
                </w:p>
              </w:tc>
              <w:tc>
                <w:tcPr>
                  <w:tcW w:w="7267" w:type="dxa"/>
                </w:tcPr>
                <w:p w14:paraId="689AFB52" w14:textId="75950E26" w:rsidR="00FE7938" w:rsidRDefault="00730F7C"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地域別の特産品をセットで販売する</w:t>
                  </w:r>
                </w:p>
              </w:tc>
            </w:tr>
            <w:tr w:rsidR="00FE7938" w14:paraId="776639E5" w14:textId="77777777" w:rsidTr="00F044F2">
              <w:tc>
                <w:tcPr>
                  <w:tcW w:w="2226" w:type="dxa"/>
                </w:tcPr>
                <w:p w14:paraId="544D69DC" w14:textId="6AFFB9F6" w:rsidR="00FE7938" w:rsidRDefault="00C30F1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商品ジャンル別機能</w:t>
                  </w:r>
                </w:p>
              </w:tc>
              <w:tc>
                <w:tcPr>
                  <w:tcW w:w="7267" w:type="dxa"/>
                </w:tcPr>
                <w:p w14:paraId="38E2FF3B" w14:textId="19644087" w:rsidR="00FE7938" w:rsidRDefault="00730F7C" w:rsidP="00A24471">
                  <w:pPr>
                    <w:spacing w:line="400" w:lineRule="exact"/>
                    <w:jc w:val="left"/>
                    <w:rPr>
                      <w:rFonts w:ascii="ＭＳ ゴシック" w:eastAsia="ＭＳ ゴシック" w:hAnsi="ＭＳ ゴシック" w:hint="eastAsia"/>
                      <w:sz w:val="22"/>
                    </w:rPr>
                  </w:pPr>
                  <w:r>
                    <w:rPr>
                      <w:rFonts w:ascii="ＭＳ ゴシック" w:eastAsia="ＭＳ ゴシック" w:hAnsi="ＭＳ ゴシック" w:hint="eastAsia"/>
                      <w:sz w:val="22"/>
                    </w:rPr>
                    <w:t>ジャンル別で商品を表示できるようにする。</w:t>
                  </w:r>
                </w:p>
              </w:tc>
            </w:tr>
          </w:tbl>
          <w:p w14:paraId="5E161640" w14:textId="77777777" w:rsidR="00033393" w:rsidRDefault="00033393" w:rsidP="00033393">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●技術一覧</w:t>
            </w:r>
          </w:p>
          <w:p w14:paraId="10607829" w14:textId="7BD0C983" w:rsidR="00033393" w:rsidRDefault="00156467" w:rsidP="00033393">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 xml:space="preserve">　郵便番号のAPI　</w:t>
            </w:r>
          </w:p>
          <w:p w14:paraId="5FEE6761"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●実行環境</w:t>
            </w:r>
          </w:p>
          <w:p w14:paraId="5800CDB4" w14:textId="1351C79D" w:rsidR="00535F2D"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プラウザ（PC,モバイル）</w:t>
            </w:r>
          </w:p>
          <w:p w14:paraId="31E04796" w14:textId="77777777" w:rsidR="00A24471" w:rsidRDefault="00A24471"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●使用言語・環境</w:t>
            </w:r>
          </w:p>
          <w:p w14:paraId="04270D21" w14:textId="2B96687F" w:rsidR="00A24471" w:rsidRPr="00301BFA" w:rsidRDefault="003204FB" w:rsidP="00A24471">
            <w:pPr>
              <w:spacing w:line="400" w:lineRule="exact"/>
              <w:jc w:val="left"/>
              <w:rPr>
                <w:rFonts w:ascii="ＭＳ ゴシック" w:eastAsia="ＭＳ ゴシック" w:hAnsi="ＭＳ ゴシック"/>
                <w:sz w:val="22"/>
              </w:rPr>
            </w:pPr>
            <w:r>
              <w:rPr>
                <w:rFonts w:ascii="ＭＳ ゴシック" w:eastAsia="ＭＳ ゴシック" w:hAnsi="ＭＳ ゴシック" w:hint="eastAsia"/>
                <w:sz w:val="22"/>
              </w:rPr>
              <w:t xml:space="preserve">　PHP　CSS　HTML　ロリポップWebサーバー</w:t>
            </w:r>
          </w:p>
        </w:tc>
      </w:tr>
    </w:tbl>
    <w:p w14:paraId="5742642E" w14:textId="49585ED7" w:rsidR="002A5ED9" w:rsidRDefault="002A5ED9" w:rsidP="002A5ED9">
      <w:pPr>
        <w:jc w:val="left"/>
      </w:pPr>
    </w:p>
    <w:p w14:paraId="5E3B3386" w14:textId="20347838" w:rsidR="00AE2935" w:rsidRDefault="00AE2935" w:rsidP="002A5ED9">
      <w:pPr>
        <w:jc w:val="left"/>
      </w:pPr>
    </w:p>
    <w:p w14:paraId="17F4BC56" w14:textId="22E9E75E" w:rsidR="00AE2935" w:rsidRDefault="00AE2935" w:rsidP="002A5ED9">
      <w:pPr>
        <w:jc w:val="left"/>
      </w:pPr>
    </w:p>
    <w:p w14:paraId="025DB680" w14:textId="602F0C90" w:rsidR="00AE2935" w:rsidRDefault="00AE2935" w:rsidP="002A5ED9">
      <w:pPr>
        <w:jc w:val="left"/>
      </w:pPr>
    </w:p>
    <w:p w14:paraId="0801D5C6" w14:textId="4972AECC" w:rsidR="00AE2935" w:rsidRDefault="00AE2935" w:rsidP="002A5ED9">
      <w:pPr>
        <w:jc w:val="left"/>
      </w:pPr>
    </w:p>
    <w:p w14:paraId="4FA8A5D8" w14:textId="13EF323A" w:rsidR="00AE2935" w:rsidRDefault="00AE2935" w:rsidP="002A5ED9">
      <w:pPr>
        <w:jc w:val="left"/>
      </w:pPr>
    </w:p>
    <w:p w14:paraId="5A669DFB" w14:textId="2DC787E4" w:rsidR="00AE2935" w:rsidRDefault="00AE2935" w:rsidP="002A5ED9">
      <w:pPr>
        <w:jc w:val="left"/>
      </w:pPr>
    </w:p>
    <w:p w14:paraId="5AB50A45" w14:textId="77777777" w:rsidR="00AE2935" w:rsidRDefault="00AE2935" w:rsidP="002A5ED9">
      <w:pPr>
        <w:jc w:val="left"/>
        <w:rPr>
          <w:rFonts w:hint="eastAsia"/>
        </w:rPr>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2A5ED9" w:rsidRPr="00584A1A" w14:paraId="0453A76E" w14:textId="77777777" w:rsidTr="004877AC">
        <w:trPr>
          <w:trHeight w:val="395"/>
        </w:trPr>
        <w:tc>
          <w:tcPr>
            <w:tcW w:w="9835" w:type="dxa"/>
            <w:shd w:val="clear" w:color="auto" w:fill="BFBFBF" w:themeFill="background1" w:themeFillShade="BF"/>
          </w:tcPr>
          <w:p w14:paraId="290A1EFD" w14:textId="471056CB" w:rsidR="002A5ED9" w:rsidRPr="002232B0" w:rsidRDefault="004B3F46"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lastRenderedPageBreak/>
              <w:t>システム構成図</w:t>
            </w:r>
          </w:p>
        </w:tc>
      </w:tr>
      <w:tr w:rsidR="002A5ED9" w:rsidRPr="00584A1A" w14:paraId="71B0DB79" w14:textId="77777777" w:rsidTr="00BD1B8A">
        <w:trPr>
          <w:trHeight w:val="1114"/>
        </w:trPr>
        <w:tc>
          <w:tcPr>
            <w:tcW w:w="9835" w:type="dxa"/>
          </w:tcPr>
          <w:p w14:paraId="184AE06F" w14:textId="3D438B49" w:rsidR="002A5ED9" w:rsidRDefault="00AE2935" w:rsidP="00AE2FF6">
            <w:pPr>
              <w:spacing w:line="400" w:lineRule="exact"/>
              <w:jc w:val="left"/>
              <w:rPr>
                <w:rFonts w:ascii="ＭＳ ゴシック" w:eastAsia="ＭＳ ゴシック" w:hAnsi="ＭＳ ゴシック"/>
                <w:b/>
                <w:szCs w:val="21"/>
              </w:rPr>
            </w:pPr>
            <w:r>
              <w:rPr>
                <w:rFonts w:ascii="ＭＳ ゴシック" w:eastAsia="ＭＳ ゴシック" w:hAnsi="ＭＳ ゴシック"/>
                <w:b/>
                <w:noProof/>
                <w:szCs w:val="21"/>
              </w:rPr>
              <w:drawing>
                <wp:anchor distT="0" distB="0" distL="114300" distR="114300" simplePos="0" relativeHeight="251659264" behindDoc="0" locked="0" layoutInCell="1" allowOverlap="1" wp14:anchorId="3AE50897" wp14:editId="1D0066CD">
                  <wp:simplePos x="0" y="0"/>
                  <wp:positionH relativeFrom="column">
                    <wp:posOffset>3810</wp:posOffset>
                  </wp:positionH>
                  <wp:positionV relativeFrom="paragraph">
                    <wp:posOffset>3175</wp:posOffset>
                  </wp:positionV>
                  <wp:extent cx="6118860" cy="2987040"/>
                  <wp:effectExtent l="0" t="0" r="0" b="381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1">
                            <a:extLst>
                              <a:ext uri="{28A0092B-C50C-407E-A947-70E740481C1C}">
                                <a14:useLocalDpi xmlns:a14="http://schemas.microsoft.com/office/drawing/2010/main" val="0"/>
                              </a:ext>
                            </a:extLst>
                          </a:blip>
                          <a:stretch>
                            <a:fillRect/>
                          </a:stretch>
                        </pic:blipFill>
                        <pic:spPr>
                          <a:xfrm>
                            <a:off x="0" y="0"/>
                            <a:ext cx="6118860" cy="2987040"/>
                          </a:xfrm>
                          <a:prstGeom prst="rect">
                            <a:avLst/>
                          </a:prstGeom>
                        </pic:spPr>
                      </pic:pic>
                    </a:graphicData>
                  </a:graphic>
                  <wp14:sizeRelH relativeFrom="margin">
                    <wp14:pctWidth>0</wp14:pctWidth>
                  </wp14:sizeRelH>
                  <wp14:sizeRelV relativeFrom="margin">
                    <wp14:pctHeight>0</wp14:pctHeight>
                  </wp14:sizeRelV>
                </wp:anchor>
              </w:drawing>
            </w:r>
          </w:p>
          <w:p w14:paraId="0B90C204" w14:textId="727CFD30" w:rsidR="00BD1B8A" w:rsidRDefault="00BD1B8A" w:rsidP="00AE2FF6">
            <w:pPr>
              <w:spacing w:line="400" w:lineRule="exact"/>
              <w:jc w:val="left"/>
              <w:rPr>
                <w:rFonts w:ascii="ＭＳ ゴシック" w:eastAsia="ＭＳ ゴシック" w:hAnsi="ＭＳ ゴシック"/>
                <w:b/>
                <w:szCs w:val="21"/>
              </w:rPr>
            </w:pPr>
          </w:p>
          <w:p w14:paraId="4B6FD610" w14:textId="188DDED4" w:rsidR="00BD1B8A" w:rsidRDefault="00BD1B8A" w:rsidP="00AE2FF6">
            <w:pPr>
              <w:spacing w:line="400" w:lineRule="exact"/>
              <w:jc w:val="left"/>
              <w:rPr>
                <w:rFonts w:ascii="ＭＳ ゴシック" w:eastAsia="ＭＳ ゴシック" w:hAnsi="ＭＳ ゴシック"/>
                <w:b/>
                <w:szCs w:val="21"/>
              </w:rPr>
            </w:pPr>
          </w:p>
          <w:p w14:paraId="1C741003" w14:textId="13D290FC" w:rsidR="00BD1B8A" w:rsidRDefault="00BD1B8A" w:rsidP="00AE2FF6">
            <w:pPr>
              <w:spacing w:line="400" w:lineRule="exact"/>
              <w:jc w:val="left"/>
              <w:rPr>
                <w:rFonts w:ascii="ＭＳ ゴシック" w:eastAsia="ＭＳ ゴシック" w:hAnsi="ＭＳ ゴシック"/>
                <w:b/>
                <w:szCs w:val="21"/>
              </w:rPr>
            </w:pPr>
          </w:p>
          <w:p w14:paraId="2B9701A8" w14:textId="22CD690B" w:rsidR="00BD1B8A" w:rsidRDefault="00BD1B8A" w:rsidP="00AE2FF6">
            <w:pPr>
              <w:spacing w:line="400" w:lineRule="exact"/>
              <w:jc w:val="left"/>
              <w:rPr>
                <w:rFonts w:ascii="ＭＳ ゴシック" w:eastAsia="ＭＳ ゴシック" w:hAnsi="ＭＳ ゴシック"/>
                <w:b/>
                <w:szCs w:val="21"/>
              </w:rPr>
            </w:pPr>
          </w:p>
          <w:p w14:paraId="5B275735" w14:textId="77777777" w:rsidR="00BD1B8A" w:rsidRDefault="00BD1B8A" w:rsidP="00AE2FF6">
            <w:pPr>
              <w:spacing w:line="400" w:lineRule="exact"/>
              <w:jc w:val="left"/>
              <w:rPr>
                <w:rFonts w:ascii="ＭＳ ゴシック" w:eastAsia="ＭＳ ゴシック" w:hAnsi="ＭＳ ゴシック"/>
                <w:b/>
                <w:szCs w:val="21"/>
              </w:rPr>
            </w:pPr>
          </w:p>
          <w:p w14:paraId="0F49698B" w14:textId="77777777" w:rsidR="00BD1B8A" w:rsidRDefault="00BD1B8A" w:rsidP="00AE2FF6">
            <w:pPr>
              <w:spacing w:line="400" w:lineRule="exact"/>
              <w:jc w:val="left"/>
              <w:rPr>
                <w:rFonts w:ascii="ＭＳ ゴシック" w:eastAsia="ＭＳ ゴシック" w:hAnsi="ＭＳ ゴシック"/>
                <w:b/>
                <w:szCs w:val="21"/>
              </w:rPr>
            </w:pPr>
          </w:p>
          <w:p w14:paraId="0E62B272" w14:textId="77777777" w:rsidR="00520F81" w:rsidRDefault="00520F81" w:rsidP="00AE2FF6">
            <w:pPr>
              <w:spacing w:line="400" w:lineRule="exact"/>
              <w:jc w:val="left"/>
              <w:rPr>
                <w:rFonts w:ascii="ＭＳ ゴシック" w:eastAsia="ＭＳ ゴシック" w:hAnsi="ＭＳ ゴシック"/>
                <w:b/>
                <w:szCs w:val="21"/>
              </w:rPr>
            </w:pPr>
          </w:p>
          <w:p w14:paraId="7B6474AF" w14:textId="77777777" w:rsidR="00722CBC" w:rsidRDefault="00722CBC" w:rsidP="00520F81">
            <w:pPr>
              <w:spacing w:line="400" w:lineRule="exact"/>
              <w:jc w:val="left"/>
              <w:rPr>
                <w:rFonts w:ascii="ＭＳ ゴシック" w:eastAsia="ＭＳ ゴシック" w:hAnsi="ＭＳ ゴシック"/>
                <w:b/>
                <w:szCs w:val="21"/>
              </w:rPr>
            </w:pPr>
          </w:p>
          <w:p w14:paraId="57DD6365" w14:textId="77777777" w:rsidR="004D4480" w:rsidRDefault="004D4480" w:rsidP="00520F81">
            <w:pPr>
              <w:spacing w:line="400" w:lineRule="exact"/>
              <w:jc w:val="left"/>
              <w:rPr>
                <w:rFonts w:ascii="ＭＳ ゴシック" w:eastAsia="ＭＳ ゴシック" w:hAnsi="ＭＳ ゴシック"/>
                <w:b/>
                <w:szCs w:val="21"/>
              </w:rPr>
            </w:pPr>
          </w:p>
          <w:p w14:paraId="633B036A" w14:textId="77777777" w:rsidR="004D4480" w:rsidRDefault="004D4480" w:rsidP="00520F81">
            <w:pPr>
              <w:spacing w:line="400" w:lineRule="exact"/>
              <w:jc w:val="left"/>
              <w:rPr>
                <w:rFonts w:ascii="ＭＳ ゴシック" w:eastAsia="ＭＳ ゴシック" w:hAnsi="ＭＳ ゴシック"/>
                <w:b/>
                <w:szCs w:val="21"/>
              </w:rPr>
            </w:pPr>
          </w:p>
          <w:p w14:paraId="69FEDEA9" w14:textId="77777777" w:rsidR="004D4480" w:rsidRPr="00DE7C92" w:rsidRDefault="004D4480" w:rsidP="00520F81">
            <w:pPr>
              <w:spacing w:line="400" w:lineRule="exact"/>
              <w:jc w:val="left"/>
              <w:rPr>
                <w:rFonts w:ascii="ＭＳ ゴシック" w:eastAsia="ＭＳ ゴシック" w:hAnsi="ＭＳ ゴシック"/>
                <w:b/>
                <w:szCs w:val="21"/>
              </w:rPr>
            </w:pPr>
          </w:p>
        </w:tc>
      </w:tr>
    </w:tbl>
    <w:p w14:paraId="28E0A83F" w14:textId="10DF2C4A" w:rsidR="002A5ED9" w:rsidRPr="00241993" w:rsidRDefault="002A5ED9" w:rsidP="002A5ED9">
      <w:pPr>
        <w:jc w:val="left"/>
      </w:pPr>
    </w:p>
    <w:tbl>
      <w:tblPr>
        <w:tblW w:w="0" w:type="auto"/>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ook w:val="01E0" w:firstRow="1" w:lastRow="1" w:firstColumn="1" w:lastColumn="1" w:noHBand="0" w:noVBand="0"/>
      </w:tblPr>
      <w:tblGrid>
        <w:gridCol w:w="9835"/>
      </w:tblGrid>
      <w:tr w:rsidR="004B3F46" w:rsidRPr="00584A1A" w14:paraId="08E6B214" w14:textId="77777777" w:rsidTr="00055B5F">
        <w:trPr>
          <w:trHeight w:val="395"/>
        </w:trPr>
        <w:tc>
          <w:tcPr>
            <w:tcW w:w="9835" w:type="dxa"/>
            <w:shd w:val="clear" w:color="auto" w:fill="BFBFBF" w:themeFill="background1" w:themeFillShade="BF"/>
          </w:tcPr>
          <w:p w14:paraId="4DA332F5" w14:textId="77777777" w:rsidR="004B3F46" w:rsidRPr="002232B0" w:rsidRDefault="004B3F46" w:rsidP="00055B5F">
            <w:pPr>
              <w:spacing w:line="400" w:lineRule="exact"/>
              <w:jc w:val="left"/>
              <w:rPr>
                <w:rFonts w:ascii="ＭＳ ゴシック" w:eastAsia="ＭＳ ゴシック" w:hAnsi="ＭＳ ゴシック"/>
                <w:b/>
                <w:szCs w:val="21"/>
              </w:rPr>
            </w:pPr>
            <w:r>
              <w:rPr>
                <w:rFonts w:ascii="ＭＳ ゴシック" w:eastAsia="ＭＳ ゴシック" w:hAnsi="ＭＳ ゴシック" w:hint="eastAsia"/>
                <w:b/>
                <w:szCs w:val="21"/>
              </w:rPr>
              <w:t>スケジュール</w:t>
            </w:r>
          </w:p>
        </w:tc>
      </w:tr>
      <w:tr w:rsidR="004B3F46" w:rsidRPr="00584A1A" w14:paraId="395D52DF" w14:textId="77777777" w:rsidTr="00055B5F">
        <w:trPr>
          <w:trHeight w:val="70"/>
        </w:trPr>
        <w:tc>
          <w:tcPr>
            <w:tcW w:w="9835" w:type="dxa"/>
          </w:tcPr>
          <w:p w14:paraId="154A7146" w14:textId="77777777" w:rsidR="004B3F46" w:rsidRDefault="004B3F46" w:rsidP="00055B5F">
            <w:pPr>
              <w:spacing w:line="400" w:lineRule="exact"/>
              <w:jc w:val="left"/>
              <w:rPr>
                <w:rFonts w:ascii="ＭＳ ゴシック" w:eastAsia="ＭＳ ゴシック" w:hAnsi="ＭＳ ゴシック"/>
                <w:b/>
                <w:szCs w:val="21"/>
              </w:rPr>
            </w:pPr>
          </w:p>
          <w:p w14:paraId="63E85342" w14:textId="77777777" w:rsidR="00535F2D" w:rsidRDefault="00535F2D" w:rsidP="00055B5F">
            <w:pPr>
              <w:spacing w:line="400" w:lineRule="exact"/>
              <w:jc w:val="left"/>
              <w:rPr>
                <w:rFonts w:ascii="ＭＳ ゴシック" w:eastAsia="ＭＳ ゴシック" w:hAnsi="ＭＳ ゴシック"/>
                <w:b/>
                <w:szCs w:val="21"/>
              </w:rPr>
            </w:pPr>
          </w:p>
          <w:p w14:paraId="62CEFA18" w14:textId="77777777" w:rsidR="004B3F46" w:rsidRPr="00DE7C92" w:rsidRDefault="004B3F46" w:rsidP="00055B5F">
            <w:pPr>
              <w:spacing w:line="400" w:lineRule="exact"/>
              <w:jc w:val="left"/>
              <w:rPr>
                <w:rFonts w:ascii="ＭＳ ゴシック" w:eastAsia="ＭＳ ゴシック" w:hAnsi="ＭＳ ゴシック"/>
                <w:b/>
                <w:szCs w:val="21"/>
              </w:rPr>
            </w:pPr>
          </w:p>
        </w:tc>
      </w:tr>
    </w:tbl>
    <w:p w14:paraId="4C40FAEB" w14:textId="77777777" w:rsidR="00241993" w:rsidRPr="00241993" w:rsidRDefault="00241993" w:rsidP="007A2B6C">
      <w:pPr>
        <w:jc w:val="left"/>
      </w:pPr>
    </w:p>
    <w:sectPr w:rsidR="00241993" w:rsidRPr="00241993" w:rsidSect="004877AC">
      <w:pgSz w:w="11906" w:h="16838"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6C7E" w14:textId="77777777" w:rsidR="00FF0254" w:rsidRDefault="00FF0254" w:rsidP="001B78D6">
      <w:r>
        <w:separator/>
      </w:r>
    </w:p>
  </w:endnote>
  <w:endnote w:type="continuationSeparator" w:id="0">
    <w:p w14:paraId="7F9B2E9A" w14:textId="77777777" w:rsidR="00FF0254" w:rsidRDefault="00FF0254" w:rsidP="001B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DBB9" w14:textId="77777777" w:rsidR="00FF0254" w:rsidRDefault="00FF0254" w:rsidP="001B78D6">
      <w:r>
        <w:separator/>
      </w:r>
    </w:p>
  </w:footnote>
  <w:footnote w:type="continuationSeparator" w:id="0">
    <w:p w14:paraId="27551034" w14:textId="77777777" w:rsidR="00FF0254" w:rsidRDefault="00FF0254" w:rsidP="001B7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7A6584"/>
    <w:multiLevelType w:val="hybridMultilevel"/>
    <w:tmpl w:val="92822E48"/>
    <w:lvl w:ilvl="0" w:tplc="E2D0C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5D72A4"/>
    <w:multiLevelType w:val="hybridMultilevel"/>
    <w:tmpl w:val="78D4BE76"/>
    <w:lvl w:ilvl="0" w:tplc="BE2E68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7"/>
  </w:num>
  <w:num w:numId="4">
    <w:abstractNumId w:val="9"/>
  </w:num>
  <w:num w:numId="5">
    <w:abstractNumId w:val="0"/>
  </w:num>
  <w:num w:numId="6">
    <w:abstractNumId w:val="2"/>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497E"/>
    <w:rsid w:val="000232A1"/>
    <w:rsid w:val="00027545"/>
    <w:rsid w:val="00033393"/>
    <w:rsid w:val="00043E0D"/>
    <w:rsid w:val="00054884"/>
    <w:rsid w:val="000923C4"/>
    <w:rsid w:val="00095411"/>
    <w:rsid w:val="000A0DF8"/>
    <w:rsid w:val="000E07FB"/>
    <w:rsid w:val="000E7FF9"/>
    <w:rsid w:val="000F3697"/>
    <w:rsid w:val="00103556"/>
    <w:rsid w:val="00132BF7"/>
    <w:rsid w:val="0015574C"/>
    <w:rsid w:val="00156467"/>
    <w:rsid w:val="001620BA"/>
    <w:rsid w:val="00163ED7"/>
    <w:rsid w:val="0017274D"/>
    <w:rsid w:val="001B78D6"/>
    <w:rsid w:val="001C4621"/>
    <w:rsid w:val="001E0939"/>
    <w:rsid w:val="002232B0"/>
    <w:rsid w:val="0023096A"/>
    <w:rsid w:val="00241993"/>
    <w:rsid w:val="00267BAF"/>
    <w:rsid w:val="00271ED9"/>
    <w:rsid w:val="00283D57"/>
    <w:rsid w:val="00285E8C"/>
    <w:rsid w:val="00287BD5"/>
    <w:rsid w:val="002A5ED9"/>
    <w:rsid w:val="002F2905"/>
    <w:rsid w:val="00301BFA"/>
    <w:rsid w:val="00304C9D"/>
    <w:rsid w:val="003136A7"/>
    <w:rsid w:val="00315360"/>
    <w:rsid w:val="003204FB"/>
    <w:rsid w:val="00343D7F"/>
    <w:rsid w:val="00375BD8"/>
    <w:rsid w:val="003B3585"/>
    <w:rsid w:val="003C0822"/>
    <w:rsid w:val="003E27F0"/>
    <w:rsid w:val="00416827"/>
    <w:rsid w:val="00456164"/>
    <w:rsid w:val="00463185"/>
    <w:rsid w:val="004877AC"/>
    <w:rsid w:val="004B3F46"/>
    <w:rsid w:val="004B4BE9"/>
    <w:rsid w:val="004B56E5"/>
    <w:rsid w:val="004D4480"/>
    <w:rsid w:val="00520F81"/>
    <w:rsid w:val="0052660A"/>
    <w:rsid w:val="005305FC"/>
    <w:rsid w:val="00532666"/>
    <w:rsid w:val="0053268F"/>
    <w:rsid w:val="00533863"/>
    <w:rsid w:val="00535F2D"/>
    <w:rsid w:val="00537EBC"/>
    <w:rsid w:val="0057563D"/>
    <w:rsid w:val="005802AA"/>
    <w:rsid w:val="00584A1A"/>
    <w:rsid w:val="00587445"/>
    <w:rsid w:val="005F10ED"/>
    <w:rsid w:val="005F1F00"/>
    <w:rsid w:val="005F6BCB"/>
    <w:rsid w:val="00605E34"/>
    <w:rsid w:val="006375ED"/>
    <w:rsid w:val="006560D4"/>
    <w:rsid w:val="0066292D"/>
    <w:rsid w:val="0068662F"/>
    <w:rsid w:val="00690604"/>
    <w:rsid w:val="006A020C"/>
    <w:rsid w:val="006A5A69"/>
    <w:rsid w:val="006C59BD"/>
    <w:rsid w:val="006C59FA"/>
    <w:rsid w:val="0070172F"/>
    <w:rsid w:val="00702067"/>
    <w:rsid w:val="00722CBC"/>
    <w:rsid w:val="00730F7C"/>
    <w:rsid w:val="00741A35"/>
    <w:rsid w:val="00767013"/>
    <w:rsid w:val="00774D70"/>
    <w:rsid w:val="0078247E"/>
    <w:rsid w:val="00787D09"/>
    <w:rsid w:val="007A2B00"/>
    <w:rsid w:val="007A2B6C"/>
    <w:rsid w:val="007A71AC"/>
    <w:rsid w:val="007C225D"/>
    <w:rsid w:val="007C617D"/>
    <w:rsid w:val="007D2F98"/>
    <w:rsid w:val="00800C61"/>
    <w:rsid w:val="00801811"/>
    <w:rsid w:val="00802B85"/>
    <w:rsid w:val="00805D28"/>
    <w:rsid w:val="00841410"/>
    <w:rsid w:val="008660C1"/>
    <w:rsid w:val="00874004"/>
    <w:rsid w:val="008775E9"/>
    <w:rsid w:val="00877BED"/>
    <w:rsid w:val="00886A88"/>
    <w:rsid w:val="008C1C87"/>
    <w:rsid w:val="008C5F3F"/>
    <w:rsid w:val="00902F00"/>
    <w:rsid w:val="00907B29"/>
    <w:rsid w:val="009420BC"/>
    <w:rsid w:val="00943830"/>
    <w:rsid w:val="009470C8"/>
    <w:rsid w:val="00954324"/>
    <w:rsid w:val="00964E4D"/>
    <w:rsid w:val="00981F65"/>
    <w:rsid w:val="00994150"/>
    <w:rsid w:val="009B615A"/>
    <w:rsid w:val="009C3083"/>
    <w:rsid w:val="009F074D"/>
    <w:rsid w:val="00A11524"/>
    <w:rsid w:val="00A24471"/>
    <w:rsid w:val="00A81971"/>
    <w:rsid w:val="00A82911"/>
    <w:rsid w:val="00AC2893"/>
    <w:rsid w:val="00AE2935"/>
    <w:rsid w:val="00B3322D"/>
    <w:rsid w:val="00B6575B"/>
    <w:rsid w:val="00B978C2"/>
    <w:rsid w:val="00BD1B8A"/>
    <w:rsid w:val="00BE3498"/>
    <w:rsid w:val="00BE3644"/>
    <w:rsid w:val="00C30F11"/>
    <w:rsid w:val="00C361D0"/>
    <w:rsid w:val="00C53872"/>
    <w:rsid w:val="00C563A0"/>
    <w:rsid w:val="00C630F3"/>
    <w:rsid w:val="00C97CF8"/>
    <w:rsid w:val="00CA1839"/>
    <w:rsid w:val="00CB032A"/>
    <w:rsid w:val="00CC39FB"/>
    <w:rsid w:val="00D05CC9"/>
    <w:rsid w:val="00D402B0"/>
    <w:rsid w:val="00D81309"/>
    <w:rsid w:val="00DB7BBB"/>
    <w:rsid w:val="00DD240E"/>
    <w:rsid w:val="00DE7C92"/>
    <w:rsid w:val="00E1445A"/>
    <w:rsid w:val="00E16667"/>
    <w:rsid w:val="00E7177A"/>
    <w:rsid w:val="00E737CC"/>
    <w:rsid w:val="00E84D7A"/>
    <w:rsid w:val="00EA13C7"/>
    <w:rsid w:val="00EA3CAB"/>
    <w:rsid w:val="00EB4310"/>
    <w:rsid w:val="00ED21E6"/>
    <w:rsid w:val="00ED4FF4"/>
    <w:rsid w:val="00F044F2"/>
    <w:rsid w:val="00F05196"/>
    <w:rsid w:val="00F30384"/>
    <w:rsid w:val="00F303D7"/>
    <w:rsid w:val="00F6677E"/>
    <w:rsid w:val="00F85BB6"/>
    <w:rsid w:val="00F96B30"/>
    <w:rsid w:val="00FE0EAF"/>
    <w:rsid w:val="00FE4A8F"/>
    <w:rsid w:val="00FE7938"/>
    <w:rsid w:val="00FF0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048CD2"/>
  <w15:docId w15:val="{A884EE6D-1E00-40DA-9D8B-D8A48CF0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375ED"/>
    <w:rPr>
      <w:rFonts w:ascii="Arial" w:eastAsia="ＭＳ ゴシック" w:hAnsi="Arial"/>
      <w:sz w:val="18"/>
      <w:szCs w:val="18"/>
    </w:rPr>
  </w:style>
  <w:style w:type="table" w:styleId="a4">
    <w:name w:val="Table Grid"/>
    <w:basedOn w:val="a1"/>
    <w:rsid w:val="00F303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B78D6"/>
    <w:pPr>
      <w:tabs>
        <w:tab w:val="center" w:pos="4252"/>
        <w:tab w:val="right" w:pos="8504"/>
      </w:tabs>
      <w:snapToGrid w:val="0"/>
    </w:pPr>
  </w:style>
  <w:style w:type="character" w:customStyle="1" w:styleId="a6">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customStyle="1" w:styleId="a8">
    <w:name w:val="フッター (文字)"/>
    <w:basedOn w:val="a0"/>
    <w:link w:val="a7"/>
    <w:rsid w:val="001B78D6"/>
    <w:rPr>
      <w:kern w:val="2"/>
      <w:sz w:val="21"/>
      <w:szCs w:val="24"/>
    </w:rPr>
  </w:style>
  <w:style w:type="paragraph" w:styleId="a9">
    <w:name w:val="List Paragraph"/>
    <w:basedOn w:val="a"/>
    <w:uiPriority w:val="34"/>
    <w:qFormat/>
    <w:rsid w:val="00964E4D"/>
    <w:pPr>
      <w:ind w:leftChars="400" w:left="840"/>
    </w:pPr>
  </w:style>
  <w:style w:type="paragraph" w:styleId="Web">
    <w:name w:val="Normal (Web)"/>
    <w:basedOn w:val="a"/>
    <w:uiPriority w:val="99"/>
    <w:semiHidden/>
    <w:unhideWhenUsed/>
    <w:rsid w:val="00DB7BB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DA752D4CC6C9846844BAE0D49F0E166" ma:contentTypeVersion="8" ma:contentTypeDescription="新しいドキュメントを作成します。" ma:contentTypeScope="" ma:versionID="5ec68d4004359e00d25052e0b06d8ee1">
  <xsd:schema xmlns:xsd="http://www.w3.org/2001/XMLSchema" xmlns:xs="http://www.w3.org/2001/XMLSchema" xmlns:p="http://schemas.microsoft.com/office/2006/metadata/properties" xmlns:ns2="aa4469fd-e705-440e-af2b-658195e4644c" xmlns:ns3="774cb78c-f61f-427d-9f41-ad2d7df34654" targetNamespace="http://schemas.microsoft.com/office/2006/metadata/properties" ma:root="true" ma:fieldsID="4d846750d969181fa1254312b20ff35f" ns2:_="" ns3:_="">
    <xsd:import namespace="aa4469fd-e705-440e-af2b-658195e4644c"/>
    <xsd:import namespace="774cb78c-f61f-427d-9f41-ad2d7df346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69fd-e705-440e-af2b-658195e4644c"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4cb78c-f61f-427d-9f41-ad2d7df346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645B97-3B4D-42D3-A681-0622755C9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469fd-e705-440e-af2b-658195e4644c"/>
    <ds:schemaRef ds:uri="774cb78c-f61f-427d-9f41-ad2d7df34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2D6B8-3068-46CC-8DE9-CC5F4E45CF70}">
  <ds:schemaRefs>
    <ds:schemaRef ds:uri="http://schemas.microsoft.com/sharepoint/v3/contenttype/forms"/>
  </ds:schemaRefs>
</ds:datastoreItem>
</file>

<file path=customXml/itemProps3.xml><?xml version="1.0" encoding="utf-8"?>
<ds:datastoreItem xmlns:ds="http://schemas.openxmlformats.org/officeDocument/2006/customXml" ds:itemID="{CF6B849B-ED7D-43DE-8F21-41B786DD9D10}">
  <ds:schemaRefs>
    <ds:schemaRef ds:uri="http://schemas.openxmlformats.org/officeDocument/2006/bibliography"/>
  </ds:schemaRefs>
</ds:datastoreItem>
</file>

<file path=customXml/itemProps4.xml><?xml version="1.0" encoding="utf-8"?>
<ds:datastoreItem xmlns:ds="http://schemas.openxmlformats.org/officeDocument/2006/customXml" ds:itemID="{0EA35BD5-C0AC-4C49-ACDD-7B16978FEB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企画書.dot</Template>
  <TotalTime>1026</TotalTime>
  <Pages>3</Pages>
  <Words>130</Words>
  <Characters>744</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imamura</dc:creator>
  <cp:lastModifiedBy>中村 勇輝</cp:lastModifiedBy>
  <cp:revision>82</cp:revision>
  <cp:lastPrinted>2014-09-12T05:24:00Z</cp:lastPrinted>
  <dcterms:created xsi:type="dcterms:W3CDTF">2012-09-07T06:13:00Z</dcterms:created>
  <dcterms:modified xsi:type="dcterms:W3CDTF">2021-09-24T03:23:00Z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0x0101004DA752D4CC6C9846844BAE0D49F0E166</vt:lpwstr>
  </property>
</Properties>
</file>